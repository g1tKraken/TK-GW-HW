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63F203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639F0E9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0E1BA06" wp14:editId="0EAA4F2D">
                      <wp:extent cx="2122805" cy="2122805"/>
                      <wp:effectExtent l="19050" t="19050" r="29845" b="298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AB94D8D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7DBE00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92E4E06" w14:textId="77777777" w:rsidR="009942B4" w:rsidRDefault="009942B4" w:rsidP="009942B4">
            <w:pPr>
              <w:pStyle w:val="Title"/>
            </w:pPr>
            <w:r>
              <w:t>GWU</w:t>
            </w:r>
          </w:p>
          <w:p w14:paraId="00742216" w14:textId="77777777" w:rsidR="009942B4" w:rsidRPr="009942B4" w:rsidRDefault="009942B4" w:rsidP="009942B4">
            <w:pPr>
              <w:pStyle w:val="Title"/>
            </w:pPr>
            <w:r w:rsidRPr="009942B4">
              <w:rPr>
                <w:sz w:val="72"/>
                <w:szCs w:val="72"/>
              </w:rPr>
              <w:t>Data A</w:t>
            </w:r>
            <w:r>
              <w:rPr>
                <w:sz w:val="72"/>
                <w:szCs w:val="72"/>
              </w:rPr>
              <w:t>nalytics</w:t>
            </w:r>
            <w:r w:rsidRPr="009942B4">
              <w:rPr>
                <w:sz w:val="72"/>
                <w:szCs w:val="72"/>
              </w:rPr>
              <w:t xml:space="preserve"> Bootcamp</w:t>
            </w:r>
          </w:p>
          <w:p w14:paraId="024C5AAC" w14:textId="3D94231F" w:rsidR="001B2ABD" w:rsidRDefault="009942B4" w:rsidP="001B2ABD">
            <w:pPr>
              <w:pStyle w:val="Subtitle"/>
            </w:pPr>
            <w:r w:rsidRPr="00180892">
              <w:rPr>
                <w:spacing w:val="5"/>
                <w:w w:val="48"/>
              </w:rPr>
              <w:t xml:space="preserve">Homework week </w:t>
            </w:r>
            <w:r w:rsidR="00180892" w:rsidRPr="00180892">
              <w:rPr>
                <w:spacing w:val="5"/>
                <w:w w:val="48"/>
              </w:rPr>
              <w:t>Two</w:t>
            </w:r>
            <w:r w:rsidRPr="00180892">
              <w:rPr>
                <w:spacing w:val="5"/>
                <w:w w:val="48"/>
              </w:rPr>
              <w:t xml:space="preserve"> (</w:t>
            </w:r>
            <w:r w:rsidR="00180892" w:rsidRPr="00180892">
              <w:rPr>
                <w:spacing w:val="5"/>
                <w:w w:val="48"/>
              </w:rPr>
              <w:t>VBA</w:t>
            </w:r>
            <w:r w:rsidRPr="00180892">
              <w:rPr>
                <w:spacing w:val="3"/>
                <w:w w:val="48"/>
              </w:rPr>
              <w:t>)</w:t>
            </w:r>
          </w:p>
        </w:tc>
      </w:tr>
      <w:tr w:rsidR="001B2ABD" w:rsidRPr="009942B4" w14:paraId="633547E7" w14:textId="77777777" w:rsidTr="001B2ABD">
        <w:tc>
          <w:tcPr>
            <w:tcW w:w="3600" w:type="dxa"/>
          </w:tcPr>
          <w:p w14:paraId="7EC30DD7" w14:textId="77777777" w:rsidR="001B2ABD" w:rsidRDefault="009942B4" w:rsidP="00036450">
            <w:pPr>
              <w:pStyle w:val="Heading3"/>
            </w:pPr>
            <w:r>
              <w:t xml:space="preserve">T K </w:t>
            </w:r>
            <w:proofErr w:type="gramStart"/>
            <w:r>
              <w:t>{ Kr</w:t>
            </w:r>
            <w:r w:rsidR="00F56887">
              <w:t>Ash</w:t>
            </w:r>
            <w:proofErr w:type="gramEnd"/>
            <w:r w:rsidR="00F56887">
              <w:t xml:space="preserve"> </w:t>
            </w:r>
            <w:r>
              <w:t>}</w:t>
            </w:r>
          </w:p>
          <w:p w14:paraId="1BF6E360" w14:textId="505C3060" w:rsidR="004D3011" w:rsidRPr="004D3011" w:rsidRDefault="00A0299F" w:rsidP="00F56887">
            <w:pPr>
              <w:jc w:val="both"/>
            </w:pPr>
            <w:r>
              <w:t>This weeks’ class</w:t>
            </w:r>
            <w:r w:rsidR="007B1342">
              <w:t xml:space="preserve"> was great, I really liked this assignment, I way underestimated the power of VBA and Excel, I’m glad to have been wrong and found </w:t>
            </w:r>
            <w:r w:rsidR="00135EAD">
              <w:t>great value in this session</w:t>
            </w:r>
            <w:proofErr w:type="gramStart"/>
            <w:r w:rsidR="00135EAD">
              <w:t>!</w:t>
            </w:r>
            <w:r>
              <w:t xml:space="preserve"> .</w:t>
            </w:r>
            <w:proofErr w:type="gramEnd"/>
            <w:r>
              <w:t xml:space="preserve"> </w:t>
            </w:r>
          </w:p>
        </w:tc>
        <w:tc>
          <w:tcPr>
            <w:tcW w:w="720" w:type="dxa"/>
          </w:tcPr>
          <w:p w14:paraId="697D8D8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10AA471D" w14:textId="0EB5D32E" w:rsidR="001B2ABD" w:rsidRPr="0025085C" w:rsidRDefault="001810B6" w:rsidP="00036450">
            <w:pPr>
              <w:pStyle w:val="Heading2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Assignment</w:t>
            </w:r>
          </w:p>
          <w:p w14:paraId="6024827D" w14:textId="77777777" w:rsidR="001810B6" w:rsidRDefault="001810B6" w:rsidP="001810B6">
            <w:pPr>
              <w:pStyle w:val="NormalWeb"/>
              <w:numPr>
                <w:ilvl w:val="0"/>
                <w:numId w:val="2"/>
              </w:numPr>
            </w:pPr>
            <w:r>
              <w:t>The VBA of Wall Street</w:t>
            </w:r>
          </w:p>
          <w:p w14:paraId="23029FA3" w14:textId="3AEE3999" w:rsidR="00180892" w:rsidRDefault="00180892" w:rsidP="001810B6">
            <w:pPr>
              <w:pStyle w:val="NormalWeb"/>
              <w:numPr>
                <w:ilvl w:val="1"/>
                <w:numId w:val="4"/>
              </w:numPr>
            </w:pPr>
            <w:r>
              <w:t>A screen shot for each year of your results on the Multi Year Stock Data.</w:t>
            </w:r>
          </w:p>
          <w:p w14:paraId="36B2EABC" w14:textId="5C1B22DD" w:rsidR="00180892" w:rsidRDefault="00180892" w:rsidP="001810B6">
            <w:pPr>
              <w:pStyle w:val="NormalWeb"/>
              <w:numPr>
                <w:ilvl w:val="1"/>
                <w:numId w:val="4"/>
              </w:numPr>
            </w:pPr>
            <w:r>
              <w:t>VBA Scripts as separate files.</w:t>
            </w:r>
          </w:p>
          <w:p w14:paraId="6F81D780" w14:textId="77777777" w:rsidR="00036450" w:rsidRPr="0025085C" w:rsidRDefault="00036450" w:rsidP="001810B6">
            <w:pPr>
              <w:rPr>
                <w:color w:val="FFFFFF" w:themeColor="background1"/>
                <w:sz w:val="22"/>
                <w:szCs w:val="24"/>
              </w:rPr>
            </w:pPr>
          </w:p>
        </w:tc>
      </w:tr>
      <w:tr w:rsidR="009942B4" w:rsidRPr="009942B4" w14:paraId="643505FF" w14:textId="77777777" w:rsidTr="001B2ABD">
        <w:tc>
          <w:tcPr>
            <w:tcW w:w="3600" w:type="dxa"/>
          </w:tcPr>
          <w:p w14:paraId="0E14533F" w14:textId="3DD0050C" w:rsidR="009942B4" w:rsidRDefault="001810B6" w:rsidP="001810B6">
            <w:r>
              <w:t>2014</w:t>
            </w:r>
          </w:p>
        </w:tc>
        <w:tc>
          <w:tcPr>
            <w:tcW w:w="720" w:type="dxa"/>
          </w:tcPr>
          <w:p w14:paraId="3CCA41B2" w14:textId="77777777" w:rsidR="009942B4" w:rsidRDefault="009942B4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6473124" w14:textId="77777777" w:rsidR="009942B4" w:rsidRPr="009942B4" w:rsidRDefault="009942B4" w:rsidP="00036450">
            <w:pPr>
              <w:pStyle w:val="Heading2"/>
              <w:rPr>
                <w:b w:val="0"/>
                <w:bCs w:val="0"/>
              </w:rPr>
            </w:pPr>
          </w:p>
        </w:tc>
      </w:tr>
    </w:tbl>
    <w:p w14:paraId="6133F242" w14:textId="2FA70808" w:rsidR="0043117B" w:rsidRDefault="001810B6" w:rsidP="000C45FF">
      <w:pPr>
        <w:tabs>
          <w:tab w:val="left" w:pos="990"/>
        </w:tabs>
      </w:pPr>
      <w:r w:rsidRPr="001810B6">
        <w:drawing>
          <wp:inline distT="0" distB="0" distL="0" distR="0" wp14:anchorId="41529A36" wp14:editId="7A9B3757">
            <wp:extent cx="6858000" cy="3463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E576" w14:textId="03119C2A" w:rsidR="001810B6" w:rsidRDefault="001810B6" w:rsidP="000C45FF">
      <w:pPr>
        <w:tabs>
          <w:tab w:val="left" w:pos="990"/>
        </w:tabs>
      </w:pPr>
    </w:p>
    <w:p w14:paraId="584349E5" w14:textId="77777777" w:rsidR="001810B6" w:rsidRDefault="001810B6">
      <w:r>
        <w:br w:type="page"/>
      </w:r>
    </w:p>
    <w:p w14:paraId="2CA4585C" w14:textId="22169AF4" w:rsidR="001810B6" w:rsidRDefault="001810B6" w:rsidP="001810B6">
      <w:r>
        <w:lastRenderedPageBreak/>
        <w:t>2015</w:t>
      </w:r>
    </w:p>
    <w:p w14:paraId="70666FD9" w14:textId="2876CC6E" w:rsidR="001810B6" w:rsidRDefault="001810B6" w:rsidP="001810B6">
      <w:r>
        <w:rPr>
          <w:noProof/>
        </w:rPr>
        <w:drawing>
          <wp:inline distT="0" distB="0" distL="0" distR="0" wp14:anchorId="177D13B6" wp14:editId="437F3B45">
            <wp:extent cx="6858000" cy="3463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6390" w14:textId="595AB9D2" w:rsidR="001810B6" w:rsidRDefault="001810B6" w:rsidP="001810B6"/>
    <w:p w14:paraId="08979D9C" w14:textId="2A24B27D" w:rsidR="001810B6" w:rsidRDefault="001810B6" w:rsidP="001810B6">
      <w:r>
        <w:t>2016</w:t>
      </w:r>
    </w:p>
    <w:p w14:paraId="5CE038F4" w14:textId="20F5D6CA" w:rsidR="001810B6" w:rsidRDefault="001810B6" w:rsidP="001810B6"/>
    <w:p w14:paraId="123DB750" w14:textId="0E6E08F4" w:rsidR="001810B6" w:rsidRDefault="001810B6" w:rsidP="001810B6">
      <w:r>
        <w:rPr>
          <w:noProof/>
        </w:rPr>
        <w:drawing>
          <wp:inline distT="0" distB="0" distL="0" distR="0" wp14:anchorId="2E5A351C" wp14:editId="7BC9D52C">
            <wp:extent cx="6858000" cy="3463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0B6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15407" w14:textId="77777777" w:rsidR="002B4DBE" w:rsidRDefault="002B4DBE" w:rsidP="000C45FF">
      <w:r>
        <w:separator/>
      </w:r>
    </w:p>
  </w:endnote>
  <w:endnote w:type="continuationSeparator" w:id="0">
    <w:p w14:paraId="4FA7F7E4" w14:textId="77777777" w:rsidR="002B4DBE" w:rsidRDefault="002B4DB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3DDDF" w14:textId="77777777" w:rsidR="002B4DBE" w:rsidRDefault="002B4DBE" w:rsidP="000C45FF">
      <w:r>
        <w:separator/>
      </w:r>
    </w:p>
  </w:footnote>
  <w:footnote w:type="continuationSeparator" w:id="0">
    <w:p w14:paraId="3E875CAA" w14:textId="77777777" w:rsidR="002B4DBE" w:rsidRDefault="002B4DB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1FF0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702121" wp14:editId="58B3CAC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70A5"/>
    <w:multiLevelType w:val="hybridMultilevel"/>
    <w:tmpl w:val="05FCFC9C"/>
    <w:lvl w:ilvl="0" w:tplc="D95411D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561FB8"/>
    <w:multiLevelType w:val="hybridMultilevel"/>
    <w:tmpl w:val="3A2AAD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A5345D"/>
    <w:multiLevelType w:val="hybridMultilevel"/>
    <w:tmpl w:val="16C25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E63F2"/>
    <w:multiLevelType w:val="hybridMultilevel"/>
    <w:tmpl w:val="2EBA05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B4"/>
    <w:rsid w:val="00036450"/>
    <w:rsid w:val="00094499"/>
    <w:rsid w:val="000C45FF"/>
    <w:rsid w:val="000E3FD1"/>
    <w:rsid w:val="00112054"/>
    <w:rsid w:val="00135EAD"/>
    <w:rsid w:val="001525E1"/>
    <w:rsid w:val="00180329"/>
    <w:rsid w:val="00180892"/>
    <w:rsid w:val="001810B6"/>
    <w:rsid w:val="0019001F"/>
    <w:rsid w:val="001A74A5"/>
    <w:rsid w:val="001B2ABD"/>
    <w:rsid w:val="001E0391"/>
    <w:rsid w:val="001E1759"/>
    <w:rsid w:val="001F1ECC"/>
    <w:rsid w:val="002400EB"/>
    <w:rsid w:val="0025085C"/>
    <w:rsid w:val="00256CF7"/>
    <w:rsid w:val="00281FD5"/>
    <w:rsid w:val="00285EC8"/>
    <w:rsid w:val="002B4DBE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F75A4"/>
    <w:rsid w:val="00715FCB"/>
    <w:rsid w:val="00743101"/>
    <w:rsid w:val="007775E1"/>
    <w:rsid w:val="007867A0"/>
    <w:rsid w:val="007927F5"/>
    <w:rsid w:val="007B1342"/>
    <w:rsid w:val="00802CA0"/>
    <w:rsid w:val="009260CD"/>
    <w:rsid w:val="00952C25"/>
    <w:rsid w:val="009942B4"/>
    <w:rsid w:val="00A0299F"/>
    <w:rsid w:val="00A2118D"/>
    <w:rsid w:val="00AD76E2"/>
    <w:rsid w:val="00B20152"/>
    <w:rsid w:val="00B359E4"/>
    <w:rsid w:val="00B57D98"/>
    <w:rsid w:val="00B70850"/>
    <w:rsid w:val="00BC563D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56887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4807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942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08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6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Lord\AppData\Local\Microsoft\Office\16.0\DTS\en-US%7b6BBA8373-B487-4A4C-A643-675CB7C5248D%7d\%7b01F82454-7789-42D2-8824-718157EF15A0%7dtf00546271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{01F82454-7789-42D2-8824-718157EF15A0}tf00546271</Template>
  <TotalTime>0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2020-04-11T14:09:00Z</dcterms:created>
  <dcterms:modified xsi:type="dcterms:W3CDTF">2020-04-11T14:10:00Z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